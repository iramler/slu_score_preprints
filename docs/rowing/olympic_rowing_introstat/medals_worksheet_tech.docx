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CEA7" w14:textId="77777777" w:rsidR="009767C9" w:rsidRDefault="009767C9" w:rsidP="009767C9">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55E6C8A3" w14:textId="77777777" w:rsidR="009767C9" w:rsidRDefault="009767C9" w:rsidP="009767C9"/>
    <w:p w14:paraId="11AC0B9B" w14:textId="0558DF62" w:rsidR="009767C9" w:rsidRDefault="009767C9" w:rsidP="009767C9">
      <w:r>
        <w:t>In this dataset</w:t>
      </w:r>
      <w:r w:rsidR="007E3FA2">
        <w:t xml:space="preserve"> (</w:t>
      </w:r>
      <w:hyperlink r:id="rId7" w:history="1">
        <w:r w:rsidR="00F55F37" w:rsidRPr="00F55F37">
          <w:rPr>
            <w:rStyle w:val="Hyperlink"/>
          </w:rPr>
          <w:t>rowing_medals.csv</w:t>
        </w:r>
      </w:hyperlink>
      <w:r w:rsidR="00F55F37">
        <w:t xml:space="preserve">), </w:t>
      </w:r>
      <w:r>
        <w:t>t</w:t>
      </w:r>
      <w:r w:rsidRPr="00AE2957">
        <w:t>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w:t>
      </w:r>
      <w:r w:rsidR="007E3FA2">
        <w:t>opsided</w:t>
      </w:r>
      <w:r w:rsidRPr="00AE2957">
        <w:t xml:space="preserve"> medaling can be in rowing at the Olympic level. </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50A08F54" w:rsidR="00AC1A00" w:rsidRDefault="0019206D" w:rsidP="00E01FDB">
            <w:r>
              <w:t>The</w:t>
            </w:r>
            <w:r w:rsidR="00AC1A00">
              <w:t xml:space="preserve"> nation competing. </w:t>
            </w:r>
          </w:p>
        </w:tc>
      </w:tr>
      <w:tr w:rsidR="00AC1A00" w14:paraId="307B4DFE" w14:textId="77777777" w:rsidTr="00E01FDB">
        <w:tc>
          <w:tcPr>
            <w:tcW w:w="2335" w:type="dxa"/>
          </w:tcPr>
          <w:p w14:paraId="1A731758" w14:textId="26F738BE" w:rsidR="00AC1A00" w:rsidRDefault="00AC1A00" w:rsidP="00E01FDB">
            <w:r>
              <w:t>medals</w:t>
            </w:r>
          </w:p>
        </w:tc>
        <w:tc>
          <w:tcPr>
            <w:tcW w:w="7110" w:type="dxa"/>
          </w:tcPr>
          <w:p w14:paraId="4C533DEB" w14:textId="77777777" w:rsidR="00AC1A00" w:rsidRDefault="00AC1A00" w:rsidP="00E01FDB">
            <w:r>
              <w:t>The total number of medals for that country in that event.</w:t>
            </w:r>
          </w:p>
        </w:tc>
      </w:tr>
      <w:tr w:rsidR="00AC1A00" w14:paraId="7744442F" w14:textId="77777777" w:rsidTr="0019206D">
        <w:trPr>
          <w:trHeight w:val="260"/>
        </w:trPr>
        <w:tc>
          <w:tcPr>
            <w:tcW w:w="2335" w:type="dxa"/>
          </w:tcPr>
          <w:p w14:paraId="056BD927" w14:textId="4BD76B2A" w:rsidR="00AC1A00" w:rsidRDefault="00AC1A00" w:rsidP="00E01FDB">
            <w:r>
              <w:t>points</w:t>
            </w:r>
          </w:p>
        </w:tc>
        <w:tc>
          <w:tcPr>
            <w:tcW w:w="7110" w:type="dxa"/>
          </w:tcPr>
          <w:p w14:paraId="15765269" w14:textId="205DA6FC" w:rsidR="00AC1A00" w:rsidRPr="0019206D" w:rsidRDefault="0019206D" w:rsidP="00E01FDB">
            <m:oMathPara>
              <m:oMathParaPr>
                <m:jc m:val="left"/>
              </m:oMathParaPr>
              <m:oMath>
                <m:r>
                  <w:rPr>
                    <w:rFonts w:ascii="Cambria Math" w:hAnsi="Cambria Math"/>
                  </w:rPr>
                  <m:t>points=(3*Gold)+(2*Silver)+(1*Bronze)</m:t>
                </m:r>
              </m:oMath>
            </m:oMathPara>
          </w:p>
        </w:tc>
      </w:tr>
      <w:tr w:rsidR="00AB50A2" w14:paraId="7EDC99D9" w14:textId="77777777" w:rsidTr="00E01FDB">
        <w:tc>
          <w:tcPr>
            <w:tcW w:w="2335" w:type="dxa"/>
          </w:tcPr>
          <w:p w14:paraId="478C19F0" w14:textId="4C46196A" w:rsidR="00AB50A2" w:rsidRDefault="00AB50A2" w:rsidP="00AB50A2">
            <w:r>
              <w:t>gold</w:t>
            </w:r>
          </w:p>
        </w:tc>
        <w:tc>
          <w:tcPr>
            <w:tcW w:w="7110" w:type="dxa"/>
          </w:tcPr>
          <w:p w14:paraId="64CBF0AA" w14:textId="237F8D6F" w:rsidR="00AB50A2" w:rsidRDefault="00AB50A2" w:rsidP="00AB50A2">
            <w:r>
              <w:t>The total number of gold medals for that country.</w:t>
            </w:r>
          </w:p>
        </w:tc>
      </w:tr>
      <w:tr w:rsidR="00AB50A2" w14:paraId="7147AAC9" w14:textId="77777777" w:rsidTr="00E01FDB">
        <w:tc>
          <w:tcPr>
            <w:tcW w:w="2335" w:type="dxa"/>
          </w:tcPr>
          <w:p w14:paraId="0F798317" w14:textId="2F1EE727" w:rsidR="00AB50A2" w:rsidRDefault="00AB50A2" w:rsidP="00AB50A2">
            <w:r>
              <w:t>silver</w:t>
            </w:r>
          </w:p>
        </w:tc>
        <w:tc>
          <w:tcPr>
            <w:tcW w:w="7110" w:type="dxa"/>
          </w:tcPr>
          <w:p w14:paraId="43A6CE5D" w14:textId="0E878AF0" w:rsidR="00AB50A2" w:rsidRDefault="00AB50A2" w:rsidP="00AB50A2">
            <w:r>
              <w:t>The total number of silver medals for that country.</w:t>
            </w:r>
          </w:p>
        </w:tc>
      </w:tr>
      <w:tr w:rsidR="00AB50A2" w14:paraId="1B757D78" w14:textId="77777777" w:rsidTr="00E01FDB">
        <w:tc>
          <w:tcPr>
            <w:tcW w:w="2335" w:type="dxa"/>
          </w:tcPr>
          <w:p w14:paraId="7D95E7CE" w14:textId="0E46ABD8" w:rsidR="00AB50A2" w:rsidRDefault="00AB50A2" w:rsidP="00AB50A2">
            <w:r>
              <w:t>bronze</w:t>
            </w:r>
          </w:p>
        </w:tc>
        <w:tc>
          <w:tcPr>
            <w:tcW w:w="7110" w:type="dxa"/>
          </w:tcPr>
          <w:p w14:paraId="7AEAC431" w14:textId="26854E9A" w:rsidR="00AB50A2" w:rsidRDefault="00AB50A2" w:rsidP="00AB50A2">
            <w:r>
              <w:t>The total number of bronze medals for that country.</w:t>
            </w:r>
          </w:p>
        </w:tc>
      </w:tr>
    </w:tbl>
    <w:p w14:paraId="1C15B4C8" w14:textId="77777777" w:rsidR="00323DB6" w:rsidRDefault="00323DB6" w:rsidP="00AC1A00"/>
    <w:p w14:paraId="5927D540" w14:textId="6EE7D4BB" w:rsidR="00371D54" w:rsidRDefault="00AC1A00" w:rsidP="00AC1A00">
      <w:pPr>
        <w:pStyle w:val="ListParagraph"/>
        <w:numPr>
          <w:ilvl w:val="0"/>
          <w:numId w:val="1"/>
        </w:numPr>
      </w:pPr>
      <w:r>
        <w:t xml:space="preserve"> </w:t>
      </w:r>
      <w:r w:rsidR="00054391">
        <w:t>Create</w:t>
      </w:r>
      <w:r>
        <w:t xml:space="preserve"> a histogram of </w:t>
      </w:r>
      <w:r w:rsidRPr="007E3FA2">
        <w:rPr>
          <w:i/>
          <w:iCs/>
        </w:rPr>
        <w:t>points</w:t>
      </w:r>
      <w:r>
        <w:t xml:space="preserve"> for all countries. </w:t>
      </w:r>
      <w:r w:rsidRPr="001F26C7">
        <w:t>Describe the distribution of</w:t>
      </w:r>
      <w:r w:rsidR="00F209CB">
        <w:t xml:space="preserve"> </w:t>
      </w:r>
      <w:r>
        <w:t>points.</w:t>
      </w:r>
    </w:p>
    <w:p w14:paraId="1AB28BF6" w14:textId="77777777" w:rsidR="00371D54" w:rsidRDefault="00371D54" w:rsidP="00AC1A00"/>
    <w:p w14:paraId="54E9514B" w14:textId="77777777" w:rsidR="00371D54" w:rsidRDefault="00371D54" w:rsidP="00AC1A00"/>
    <w:p w14:paraId="49D0FA95" w14:textId="77777777" w:rsidR="007E3FA2" w:rsidRDefault="007E3FA2" w:rsidP="00AC1A00"/>
    <w:p w14:paraId="73D7988E" w14:textId="77777777" w:rsidR="007E3FA2" w:rsidRDefault="007E3FA2" w:rsidP="00AC1A00"/>
    <w:p w14:paraId="13B5C4FF" w14:textId="77777777" w:rsidR="007E3FA2" w:rsidRDefault="007E3FA2" w:rsidP="00AC1A00"/>
    <w:p w14:paraId="73D3A367" w14:textId="77777777" w:rsidR="007E3FA2" w:rsidRDefault="007E3FA2" w:rsidP="00AC1A00"/>
    <w:p w14:paraId="7DDB3742" w14:textId="77777777" w:rsidR="007E3FA2" w:rsidRDefault="007E3FA2" w:rsidP="00AC1A00"/>
    <w:p w14:paraId="0843ACEA" w14:textId="77777777" w:rsidR="007E3FA2" w:rsidRDefault="007E3FA2" w:rsidP="00AC1A00"/>
    <w:p w14:paraId="1B1CEF8F" w14:textId="77777777" w:rsidR="00AC1A00" w:rsidRDefault="00AC1A00" w:rsidP="00AC1A00">
      <w:pPr>
        <w:jc w:val="right"/>
      </w:pPr>
    </w:p>
    <w:p w14:paraId="401EF8EC" w14:textId="1E7117FE" w:rsidR="00AC1A00" w:rsidRDefault="00760162" w:rsidP="00AC1A00">
      <w:pPr>
        <w:pStyle w:val="ListParagraph"/>
        <w:numPr>
          <w:ilvl w:val="0"/>
          <w:numId w:val="1"/>
        </w:numPr>
      </w:pPr>
      <w:r>
        <w:t>Obtain</w:t>
      </w:r>
      <w:r w:rsidR="00AC1A00" w:rsidRPr="008170E3">
        <w:t xml:space="preserve"> the summary statistics for </w:t>
      </w:r>
      <w:r w:rsidR="00AC1A00" w:rsidRPr="000E3538">
        <w:rPr>
          <w:i/>
          <w:iCs/>
        </w:rPr>
        <w:t>points</w:t>
      </w:r>
      <w:r w:rsidR="00AC1A00">
        <w:t xml:space="preserve">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05F5585" w14:textId="36DD41D4" w:rsidR="0089398B" w:rsidRPr="000A0C44" w:rsidRDefault="00AC1A00" w:rsidP="000A0C44">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1460D584" w14:textId="77777777" w:rsidR="0089398B" w:rsidRDefault="0089398B" w:rsidP="0089398B"/>
    <w:p w14:paraId="7270EA91" w14:textId="77777777" w:rsidR="00760162" w:rsidRDefault="00760162" w:rsidP="0089398B"/>
    <w:p w14:paraId="67CFA3BA" w14:textId="77777777" w:rsidR="00760162" w:rsidRDefault="00760162" w:rsidP="0089398B"/>
    <w:p w14:paraId="72C68F42" w14:textId="77777777" w:rsidR="00760162" w:rsidRDefault="00760162" w:rsidP="0089398B"/>
    <w:p w14:paraId="0D388F41" w14:textId="77777777" w:rsidR="00DB5562" w:rsidRDefault="00DB5562" w:rsidP="0089398B"/>
    <w:p w14:paraId="4B5D7F04" w14:textId="40B3A2B3" w:rsidR="0089398B" w:rsidRDefault="0089398B" w:rsidP="0089398B">
      <w:pPr>
        <w:pStyle w:val="ListParagraph"/>
        <w:numPr>
          <w:ilvl w:val="0"/>
          <w:numId w:val="1"/>
        </w:numPr>
      </w:pPr>
      <w:r>
        <w:rPr>
          <w:noProof/>
        </w:rPr>
        <w:lastRenderedPageBreak/>
        <w:t>Check to see</w:t>
      </w:r>
      <w:r>
        <w:t xml:space="preserve"> if there are any other outliers</w:t>
      </w:r>
      <w:r w:rsidR="000A0C44">
        <w:t xml:space="preserve"> for </w:t>
      </w:r>
      <w:r w:rsidR="000A0C44" w:rsidRPr="00213B34">
        <w:rPr>
          <w:i/>
          <w:iCs/>
        </w:rPr>
        <w:t>points</w:t>
      </w:r>
      <w:r w:rsidR="000A0C44">
        <w:t xml:space="preserve">. </w:t>
      </w:r>
    </w:p>
    <w:p w14:paraId="04A065B6" w14:textId="77777777" w:rsidR="0089398B" w:rsidRDefault="0089398B" w:rsidP="0089398B"/>
    <w:p w14:paraId="7915FDA4" w14:textId="77777777" w:rsidR="00AC1A00" w:rsidRDefault="00AC1A00" w:rsidP="00AC1A00"/>
    <w:p w14:paraId="182639C1" w14:textId="77777777" w:rsidR="00DB5562" w:rsidRDefault="00DB5562" w:rsidP="00AC1A00"/>
    <w:p w14:paraId="5F397FD3" w14:textId="77777777" w:rsidR="00B06C03" w:rsidRDefault="00B06C03" w:rsidP="00AC1A00"/>
    <w:p w14:paraId="5DFC3F1E" w14:textId="77777777" w:rsidR="00DB5562" w:rsidRDefault="00DB5562" w:rsidP="00AC1A00"/>
    <w:p w14:paraId="5BB062DB" w14:textId="77777777" w:rsidR="00AC1A00" w:rsidRDefault="00AC1A00" w:rsidP="00AC1A00"/>
    <w:p w14:paraId="1BB99FC8" w14:textId="77777777" w:rsidR="0089398B" w:rsidRDefault="0089398B" w:rsidP="00AC1A00"/>
    <w:p w14:paraId="58E0D3A0" w14:textId="65FC61C7" w:rsidR="00AC1A00" w:rsidRPr="00054391" w:rsidRDefault="00054391" w:rsidP="00054391">
      <w:pPr>
        <w:pStyle w:val="ListParagraph"/>
        <w:numPr>
          <w:ilvl w:val="0"/>
          <w:numId w:val="2"/>
        </w:numPr>
      </w:pPr>
      <w:r>
        <w:t xml:space="preserve">Create a </w:t>
      </w:r>
      <w:r w:rsidR="009771B7">
        <w:t>bar plot</w:t>
      </w:r>
      <w:r>
        <w:t xml:space="preserve"> of</w:t>
      </w:r>
      <w:r w:rsidR="00AC1A00">
        <w:t xml:space="preserve"> </w:t>
      </w:r>
      <w:r w:rsidR="00AC1A00" w:rsidRPr="00213B34">
        <w:rPr>
          <w:i/>
          <w:iCs/>
        </w:rPr>
        <w:t>NOC</w:t>
      </w:r>
      <w:r w:rsidR="00AC1A00">
        <w:t xml:space="preserve"> ranked by </w:t>
      </w:r>
      <w:r w:rsidR="00AC1A00" w:rsidRPr="00760162">
        <w:rPr>
          <w:i/>
          <w:iCs/>
        </w:rPr>
        <w:t>medals</w:t>
      </w:r>
      <w:r w:rsidR="00AC1A00">
        <w:t xml:space="preserve"> to showcase the distribution of </w:t>
      </w:r>
      <w:r w:rsidR="00AC1A00" w:rsidRPr="00213B34">
        <w:rPr>
          <w:i/>
          <w:iCs/>
        </w:rPr>
        <w:t>medals</w:t>
      </w:r>
      <w:r w:rsidR="00AC1A00">
        <w:t xml:space="preserve"> per nation. </w:t>
      </w:r>
      <w:r w:rsidR="00760162">
        <w:t xml:space="preserve">Describe any noticeable patterns in the plot. </w:t>
      </w:r>
    </w:p>
    <w:p w14:paraId="165E1B52" w14:textId="0310C554" w:rsidR="00AC1A00" w:rsidRDefault="00AC1A00" w:rsidP="00054391">
      <w:pPr>
        <w:rPr>
          <w:color w:val="FF0000"/>
        </w:rPr>
      </w:pPr>
    </w:p>
    <w:p w14:paraId="334AC7D8" w14:textId="77777777" w:rsidR="00AC1A00" w:rsidRDefault="00AC1A00" w:rsidP="00AC1A00">
      <w:pPr>
        <w:ind w:left="405"/>
        <w:rPr>
          <w:color w:val="FF0000"/>
        </w:rPr>
      </w:pPr>
    </w:p>
    <w:p w14:paraId="63544D93" w14:textId="77777777" w:rsidR="00B06C03" w:rsidRDefault="00B06C03" w:rsidP="00AC1A00">
      <w:pPr>
        <w:ind w:left="405"/>
        <w:rPr>
          <w:color w:val="FF0000"/>
        </w:rPr>
      </w:pPr>
    </w:p>
    <w:p w14:paraId="49A8AB16" w14:textId="77777777" w:rsidR="00B06C03" w:rsidRDefault="00B06C03" w:rsidP="00AC1A00">
      <w:pPr>
        <w:ind w:left="405"/>
        <w:rPr>
          <w:color w:val="FF0000"/>
        </w:rPr>
      </w:pPr>
    </w:p>
    <w:p w14:paraId="4560BA9F" w14:textId="77777777" w:rsidR="00B06C03" w:rsidRDefault="00B06C03" w:rsidP="00AC1A00">
      <w:pPr>
        <w:ind w:left="405"/>
        <w:rPr>
          <w:color w:val="FF0000"/>
        </w:rPr>
      </w:pPr>
    </w:p>
    <w:p w14:paraId="110CCCC2" w14:textId="77777777" w:rsidR="00B06C03" w:rsidRPr="001036A1" w:rsidRDefault="00B06C03" w:rsidP="00AC1A00">
      <w:pPr>
        <w:ind w:left="405"/>
        <w:rPr>
          <w:color w:val="FF0000"/>
        </w:rPr>
      </w:pPr>
    </w:p>
    <w:p w14:paraId="56E18601" w14:textId="77777777" w:rsidR="00AC1A00" w:rsidRDefault="00AC1A00" w:rsidP="00AC1A00">
      <w:pPr>
        <w:ind w:left="405"/>
      </w:pPr>
    </w:p>
    <w:p w14:paraId="24DEBAB8" w14:textId="39EBE46C" w:rsidR="00AC1A00" w:rsidRDefault="00AC1A00" w:rsidP="00AC1A00">
      <w:pPr>
        <w:pStyle w:val="ListParagraph"/>
        <w:numPr>
          <w:ilvl w:val="0"/>
          <w:numId w:val="2"/>
        </w:numPr>
      </w:pPr>
      <w:r w:rsidRPr="001036A1">
        <w:t xml:space="preserve"> What could be a reason for</w:t>
      </w:r>
      <w:r w:rsidR="009771B7">
        <w:t xml:space="preserve"> some </w:t>
      </w:r>
      <w:r w:rsidRPr="001036A1">
        <w:t>nations winning more than others?</w:t>
      </w:r>
    </w:p>
    <w:p w14:paraId="479414AC" w14:textId="77777777" w:rsidR="002B0AF7" w:rsidRDefault="002B0AF7"/>
    <w:p w14:paraId="25ED5110" w14:textId="77777777" w:rsidR="00371D54" w:rsidRDefault="00371D54"/>
    <w:p w14:paraId="513FAD8C" w14:textId="77777777" w:rsidR="00B06C03" w:rsidRDefault="00B06C03"/>
    <w:p w14:paraId="12BCFB5B" w14:textId="77777777" w:rsidR="00371D54" w:rsidRDefault="00371D54"/>
    <w:p w14:paraId="03DA598B" w14:textId="77777777" w:rsidR="00371D54" w:rsidRDefault="00371D54" w:rsidP="00371D54"/>
    <w:p w14:paraId="1801B54E" w14:textId="77777777" w:rsidR="006B7BCF" w:rsidRDefault="006B7BCF" w:rsidP="006B7BCF"/>
    <w:p w14:paraId="149530E1" w14:textId="0E17D1F0" w:rsidR="006B7BCF" w:rsidRDefault="006B7BCF" w:rsidP="006B7BCF">
      <w:pPr>
        <w:pStyle w:val="ListParagraph"/>
        <w:numPr>
          <w:ilvl w:val="0"/>
          <w:numId w:val="2"/>
        </w:numPr>
      </w:pPr>
      <w:r>
        <w:t xml:space="preserve">There is a lot of debate about how to best weigh the </w:t>
      </w:r>
      <w:r w:rsidRPr="00844C50">
        <w:rPr>
          <w:i/>
          <w:iCs/>
        </w:rPr>
        <w:t>points</w:t>
      </w:r>
      <w:r>
        <w:t xml:space="preserve"> for the different types of medals. Read </w:t>
      </w:r>
      <w:hyperlink r:id="rId8" w:history="1">
        <w:r w:rsidR="00B06C03" w:rsidRPr="00B06C03">
          <w:rPr>
            <w:rStyle w:val="Hyperlink"/>
          </w:rPr>
          <w:t>this link</w:t>
        </w:r>
      </w:hyperlink>
      <w:r w:rsidR="00B06C03">
        <w:t xml:space="preserve"> </w:t>
      </w:r>
      <w:r w:rsidR="00B06C03" w:rsidRPr="00B06C03">
        <w:t>(https://www.topendsports.com/events/summer/medal-tally/rankings-weighted.htm)</w:t>
      </w:r>
      <w:r w:rsidR="00B06C03">
        <w:t xml:space="preserve"> </w:t>
      </w:r>
      <w:r>
        <w:t>about different medal point weighing and decide on a method you think would be best</w:t>
      </w:r>
      <w:r w:rsidR="00B06C03">
        <w:t xml:space="preserve"> or make up your own weighting system</w:t>
      </w:r>
      <w:r>
        <w:t xml:space="preserve">. How would the new method alter the data? </w:t>
      </w:r>
    </w:p>
    <w:p w14:paraId="21F5885B" w14:textId="77777777" w:rsidR="00371D54" w:rsidRDefault="00371D54" w:rsidP="00371D54"/>
    <w:p w14:paraId="7E12C200" w14:textId="77777777" w:rsidR="00371D54" w:rsidRDefault="00371D54" w:rsidP="00371D54"/>
    <w:p w14:paraId="38B6C31F" w14:textId="77777777" w:rsidR="00B06C03" w:rsidRDefault="00B06C03" w:rsidP="00371D54"/>
    <w:p w14:paraId="79439191" w14:textId="77777777" w:rsidR="00B06C03" w:rsidRDefault="00B06C03" w:rsidP="00371D54"/>
    <w:p w14:paraId="4503179D" w14:textId="77777777" w:rsidR="00371D54" w:rsidRDefault="00371D54" w:rsidP="00371D54"/>
    <w:p w14:paraId="0CFED6F0" w14:textId="77777777" w:rsidR="00B06C03" w:rsidRDefault="00B06C03" w:rsidP="00371D54"/>
    <w:p w14:paraId="1B2CA3D3" w14:textId="51929C8C" w:rsidR="00371D54" w:rsidRDefault="00371D54" w:rsidP="00371D54">
      <w:pPr>
        <w:pStyle w:val="ListParagraph"/>
        <w:numPr>
          <w:ilvl w:val="0"/>
          <w:numId w:val="2"/>
        </w:numPr>
      </w:pPr>
      <w:r>
        <w:t xml:space="preserve">Using the gold, silver, and bronze variables, create a new </w:t>
      </w:r>
      <w:r w:rsidRPr="00B06C03">
        <w:rPr>
          <w:i/>
          <w:iCs/>
        </w:rPr>
        <w:t>points</w:t>
      </w:r>
      <w:r>
        <w:t xml:space="preserve"> variable </w:t>
      </w:r>
      <w:r w:rsidR="00B06C03">
        <w:t xml:space="preserve">with a different name </w:t>
      </w:r>
      <w:r>
        <w:t xml:space="preserve">based on your idea for medal scaling. Create a histogram of the points with this new variable and comment on the skew. </w:t>
      </w:r>
    </w:p>
    <w:p w14:paraId="5E79DB2E" w14:textId="77777777" w:rsidR="00371D54" w:rsidRDefault="00371D54"/>
    <w:sectPr w:rsidR="00371D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F9A8" w14:textId="77777777" w:rsidR="00E96191" w:rsidRDefault="00E96191" w:rsidP="00371D54">
      <w:r>
        <w:separator/>
      </w:r>
    </w:p>
  </w:endnote>
  <w:endnote w:type="continuationSeparator" w:id="0">
    <w:p w14:paraId="51AA78C9" w14:textId="77777777" w:rsidR="00E96191" w:rsidRDefault="00E96191" w:rsidP="0037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97E1" w14:textId="77777777" w:rsidR="00E96191" w:rsidRDefault="00E96191" w:rsidP="00371D54">
      <w:r>
        <w:separator/>
      </w:r>
    </w:p>
  </w:footnote>
  <w:footnote w:type="continuationSeparator" w:id="0">
    <w:p w14:paraId="1790A62D" w14:textId="77777777" w:rsidR="00E96191" w:rsidRDefault="00E96191" w:rsidP="0037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9EB9" w14:textId="62039554" w:rsidR="00371D54" w:rsidRDefault="00371D54" w:rsidP="00371D54">
    <w:pPr>
      <w:pStyle w:val="Header"/>
      <w:jc w:val="center"/>
    </w:pPr>
    <w:r>
      <w:t xml:space="preserve">Analyzing the Distribution of Olympic Medals in Rowing </w:t>
    </w:r>
    <w:r w:rsidR="0003429D">
      <w:t>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3429D"/>
    <w:rsid w:val="00054391"/>
    <w:rsid w:val="00057D39"/>
    <w:rsid w:val="00095655"/>
    <w:rsid w:val="000A0C44"/>
    <w:rsid w:val="000A202B"/>
    <w:rsid w:val="000B32F3"/>
    <w:rsid w:val="000D119C"/>
    <w:rsid w:val="000E2464"/>
    <w:rsid w:val="000E3538"/>
    <w:rsid w:val="00106BFB"/>
    <w:rsid w:val="001210C9"/>
    <w:rsid w:val="001837DB"/>
    <w:rsid w:val="0019206D"/>
    <w:rsid w:val="001B4177"/>
    <w:rsid w:val="001C37E7"/>
    <w:rsid w:val="00206B17"/>
    <w:rsid w:val="00206F64"/>
    <w:rsid w:val="00213B34"/>
    <w:rsid w:val="00283922"/>
    <w:rsid w:val="002A4133"/>
    <w:rsid w:val="002B0AF7"/>
    <w:rsid w:val="002B14C0"/>
    <w:rsid w:val="002C3F23"/>
    <w:rsid w:val="002D1873"/>
    <w:rsid w:val="002F2ACE"/>
    <w:rsid w:val="00301A19"/>
    <w:rsid w:val="00307391"/>
    <w:rsid w:val="00323DB6"/>
    <w:rsid w:val="00353F27"/>
    <w:rsid w:val="00354A46"/>
    <w:rsid w:val="0036111A"/>
    <w:rsid w:val="0036415A"/>
    <w:rsid w:val="00365005"/>
    <w:rsid w:val="00371D54"/>
    <w:rsid w:val="0039764F"/>
    <w:rsid w:val="003B0CE0"/>
    <w:rsid w:val="003D38B7"/>
    <w:rsid w:val="003D4FB6"/>
    <w:rsid w:val="003D573A"/>
    <w:rsid w:val="003E61A2"/>
    <w:rsid w:val="003F4C50"/>
    <w:rsid w:val="00416E56"/>
    <w:rsid w:val="00435B5C"/>
    <w:rsid w:val="00435DB5"/>
    <w:rsid w:val="00476F16"/>
    <w:rsid w:val="004B2164"/>
    <w:rsid w:val="004D1A02"/>
    <w:rsid w:val="004D4875"/>
    <w:rsid w:val="004E3D8C"/>
    <w:rsid w:val="00512814"/>
    <w:rsid w:val="00527C8D"/>
    <w:rsid w:val="00530D16"/>
    <w:rsid w:val="0053208D"/>
    <w:rsid w:val="00533493"/>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A2AF7"/>
    <w:rsid w:val="006B7BCF"/>
    <w:rsid w:val="006C1C47"/>
    <w:rsid w:val="00702854"/>
    <w:rsid w:val="00721209"/>
    <w:rsid w:val="00726CEE"/>
    <w:rsid w:val="00731CB1"/>
    <w:rsid w:val="00734329"/>
    <w:rsid w:val="00746E5A"/>
    <w:rsid w:val="007526FF"/>
    <w:rsid w:val="00752A74"/>
    <w:rsid w:val="00760162"/>
    <w:rsid w:val="00765DAE"/>
    <w:rsid w:val="00781F61"/>
    <w:rsid w:val="00782EA3"/>
    <w:rsid w:val="007A4987"/>
    <w:rsid w:val="007E3FA2"/>
    <w:rsid w:val="0080119B"/>
    <w:rsid w:val="00801AD5"/>
    <w:rsid w:val="00835A07"/>
    <w:rsid w:val="00843718"/>
    <w:rsid w:val="00844C50"/>
    <w:rsid w:val="00873B60"/>
    <w:rsid w:val="00884F2A"/>
    <w:rsid w:val="00886ADA"/>
    <w:rsid w:val="0089398B"/>
    <w:rsid w:val="00893A05"/>
    <w:rsid w:val="008A02F7"/>
    <w:rsid w:val="008A6B6A"/>
    <w:rsid w:val="00940F85"/>
    <w:rsid w:val="00954771"/>
    <w:rsid w:val="00963215"/>
    <w:rsid w:val="009767C9"/>
    <w:rsid w:val="009771B7"/>
    <w:rsid w:val="00980E06"/>
    <w:rsid w:val="009A0539"/>
    <w:rsid w:val="009C2F41"/>
    <w:rsid w:val="009D7FD2"/>
    <w:rsid w:val="009E063D"/>
    <w:rsid w:val="00A07BBD"/>
    <w:rsid w:val="00A21A32"/>
    <w:rsid w:val="00A239BF"/>
    <w:rsid w:val="00A67738"/>
    <w:rsid w:val="00A70633"/>
    <w:rsid w:val="00A72B70"/>
    <w:rsid w:val="00A82E91"/>
    <w:rsid w:val="00A86D33"/>
    <w:rsid w:val="00A873AB"/>
    <w:rsid w:val="00A9588C"/>
    <w:rsid w:val="00AA4E1F"/>
    <w:rsid w:val="00AB50A2"/>
    <w:rsid w:val="00AC1A00"/>
    <w:rsid w:val="00AF1A03"/>
    <w:rsid w:val="00B06C03"/>
    <w:rsid w:val="00B27669"/>
    <w:rsid w:val="00B73042"/>
    <w:rsid w:val="00B85A2F"/>
    <w:rsid w:val="00BC0A21"/>
    <w:rsid w:val="00BD1FA1"/>
    <w:rsid w:val="00BE5801"/>
    <w:rsid w:val="00C17685"/>
    <w:rsid w:val="00C36950"/>
    <w:rsid w:val="00C5576B"/>
    <w:rsid w:val="00C56AA9"/>
    <w:rsid w:val="00C72056"/>
    <w:rsid w:val="00C77279"/>
    <w:rsid w:val="00C82E40"/>
    <w:rsid w:val="00CC1278"/>
    <w:rsid w:val="00CF4B00"/>
    <w:rsid w:val="00D169C0"/>
    <w:rsid w:val="00D465E5"/>
    <w:rsid w:val="00D51827"/>
    <w:rsid w:val="00DB5562"/>
    <w:rsid w:val="00DD4899"/>
    <w:rsid w:val="00E01683"/>
    <w:rsid w:val="00E04335"/>
    <w:rsid w:val="00E269A1"/>
    <w:rsid w:val="00E326D8"/>
    <w:rsid w:val="00E53AF2"/>
    <w:rsid w:val="00E637FA"/>
    <w:rsid w:val="00E66621"/>
    <w:rsid w:val="00E676B7"/>
    <w:rsid w:val="00E96191"/>
    <w:rsid w:val="00EC23E5"/>
    <w:rsid w:val="00EC6BD5"/>
    <w:rsid w:val="00ED028F"/>
    <w:rsid w:val="00F209CB"/>
    <w:rsid w:val="00F25C1D"/>
    <w:rsid w:val="00F363BE"/>
    <w:rsid w:val="00F53445"/>
    <w:rsid w:val="00F5591C"/>
    <w:rsid w:val="00F55F37"/>
    <w:rsid w:val="00F627AC"/>
    <w:rsid w:val="00F75D61"/>
    <w:rsid w:val="00F90A23"/>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D54"/>
    <w:pPr>
      <w:tabs>
        <w:tab w:val="center" w:pos="4680"/>
        <w:tab w:val="right" w:pos="9360"/>
      </w:tabs>
    </w:pPr>
  </w:style>
  <w:style w:type="character" w:customStyle="1" w:styleId="HeaderChar">
    <w:name w:val="Header Char"/>
    <w:basedOn w:val="DefaultParagraphFont"/>
    <w:link w:val="Header"/>
    <w:uiPriority w:val="99"/>
    <w:rsid w:val="00371D54"/>
  </w:style>
  <w:style w:type="paragraph" w:styleId="Footer">
    <w:name w:val="footer"/>
    <w:basedOn w:val="Normal"/>
    <w:link w:val="FooterChar"/>
    <w:uiPriority w:val="99"/>
    <w:unhideWhenUsed/>
    <w:rsid w:val="00371D54"/>
    <w:pPr>
      <w:tabs>
        <w:tab w:val="center" w:pos="4680"/>
        <w:tab w:val="right" w:pos="9360"/>
      </w:tabs>
    </w:pPr>
  </w:style>
  <w:style w:type="character" w:customStyle="1" w:styleId="FooterChar">
    <w:name w:val="Footer Char"/>
    <w:basedOn w:val="DefaultParagraphFont"/>
    <w:link w:val="Footer"/>
    <w:uiPriority w:val="99"/>
    <w:rsid w:val="00371D54"/>
  </w:style>
  <w:style w:type="character" w:styleId="PlaceholderText">
    <w:name w:val="Placeholder Text"/>
    <w:basedOn w:val="DefaultParagraphFont"/>
    <w:uiPriority w:val="99"/>
    <w:semiHidden/>
    <w:rsid w:val="0019206D"/>
    <w:rPr>
      <w:color w:val="666666"/>
    </w:rPr>
  </w:style>
  <w:style w:type="character" w:styleId="FollowedHyperlink">
    <w:name w:val="FollowedHyperlink"/>
    <w:basedOn w:val="DefaultParagraphFont"/>
    <w:uiPriority w:val="99"/>
    <w:semiHidden/>
    <w:unhideWhenUsed/>
    <w:rsid w:val="009771B7"/>
    <w:rPr>
      <w:color w:val="96607D" w:themeColor="followedHyperlink"/>
      <w:u w:val="single"/>
    </w:rPr>
  </w:style>
  <w:style w:type="character" w:styleId="UnresolvedMention">
    <w:name w:val="Unresolved Mention"/>
    <w:basedOn w:val="DefaultParagraphFont"/>
    <w:uiPriority w:val="99"/>
    <w:semiHidden/>
    <w:unhideWhenUsed/>
    <w:rsid w:val="00F55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topendsports.com/events/summer/medal-tally/rankings-weighted.htm" TargetMode="External"/><Relationship Id="rId3" Type="http://schemas.openxmlformats.org/officeDocument/2006/relationships/settings" Target="settings.xml"/><Relationship Id="rId7" Type="http://schemas.openxmlformats.org/officeDocument/2006/relationships/hyperlink" Target="rowing_medal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27</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33</cp:revision>
  <dcterms:created xsi:type="dcterms:W3CDTF">2024-06-10T17:40:00Z</dcterms:created>
  <dcterms:modified xsi:type="dcterms:W3CDTF">2024-06-26T13:54:00Z</dcterms:modified>
</cp:coreProperties>
</file>